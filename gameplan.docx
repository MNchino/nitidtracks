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C61188" w:rsidRDefault="006D5E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188" w:rsidRDefault="006D5E6C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  <w:placeholder>
                                      <w:docPart w:val="3469417DA28B4CD7B993F19B683767F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>
                                      <w:t>[0.0]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615C93017F474612A592066A05ADEBC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1188" w:rsidRDefault="00B15BCC">
                                    <w:pPr>
                                      <w:pStyle w:val="Subtitle"/>
                                    </w:pPr>
                                    <w:r>
                                      <w:t>June 13,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C61188" w:rsidRDefault="006D5E6C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  <w:placeholder>
                                <w:docPart w:val="3469417DA28B4CD7B993F19B683767F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r>
                                <w:t>[0.0]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615C93017F474612A592066A05ADEBC4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61188" w:rsidRDefault="00B15BCC">
                              <w:pPr>
                                <w:pStyle w:val="Subtitle"/>
                              </w:pPr>
                              <w:r>
                                <w:t>June 13,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188" w:rsidRDefault="006D5E6C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5BCC">
                                      <w:t>CHINOKI</w:t>
                                    </w:r>
                                  </w:sdtContent>
                                </w:sdt>
                              </w:p>
                              <w:p w:rsidR="00C61188" w:rsidRDefault="003327B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5BC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61188" w:rsidRDefault="003327B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5BCC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C61188" w:rsidRDefault="006D5E6C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5BCC">
                                <w:t>CHINOKI</w:t>
                              </w:r>
                            </w:sdtContent>
                          </w:sdt>
                        </w:p>
                        <w:p w:rsidR="00C61188" w:rsidRDefault="006D5E6C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5BCC">
                                <w:t xml:space="preserve">     </w:t>
                              </w:r>
                            </w:sdtContent>
                          </w:sdt>
                        </w:p>
                        <w:p w:rsidR="00C61188" w:rsidRDefault="006D5E6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5BCC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188" w:rsidRDefault="006D5E6C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647950" cy="1447800"/>
                                      <wp:effectExtent l="0" t="0" r="0" b="0"/>
                                      <wp:docPr id="4" name="Picture 4" descr="Compan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188" w:rsidRDefault="00B15BCC">
                                    <w:pPr>
                                      <w:pStyle w:val="Title"/>
                                    </w:pPr>
                                    <w:r>
                                      <w:t>[TENATIVE GAME NAME]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188" w:rsidRDefault="00B15BCC">
                                    <w:pPr>
                                      <w:pStyle w:val="Subtitle"/>
                                    </w:pPr>
                                    <w:r>
                                      <w:t>QUICK MOBILE GAME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C61188" w:rsidRDefault="006D5E6C">
                          <w:pPr>
                            <w:pStyle w:val="Log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647950" cy="1447800"/>
                                <wp:effectExtent l="0" t="0" r="0" b="0"/>
                                <wp:docPr id="4" name="Picture 4" descr="Compan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9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1188" w:rsidRDefault="00B15BCC">
                              <w:pPr>
                                <w:pStyle w:val="Title"/>
                              </w:pPr>
                              <w:r>
                                <w:t>[TENATIVE GAME NAME]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61188" w:rsidRDefault="00B15BCC">
                              <w:pPr>
                                <w:pStyle w:val="Subtitle"/>
                              </w:pPr>
                              <w:r>
                                <w:t>QUICK MOBILE GAME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126C2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61188" w:rsidRDefault="00B15BCC">
          <w:pPr>
            <w:pStyle w:val="Heading1"/>
          </w:pPr>
          <w:r>
            <w:t>[TENATIVE GAME NAME]</w:t>
          </w:r>
        </w:p>
      </w:sdtContent>
    </w:sdt>
    <w:p w:rsidR="00C61188" w:rsidRPr="00B15BCC" w:rsidRDefault="00B15BCC" w:rsidP="00B15BCC">
      <w:pPr>
        <w:ind w:left="0"/>
        <w:rPr>
          <w:i/>
          <w:color w:val="BFBFBF" w:themeColor="background1" w:themeShade="BF"/>
        </w:rPr>
      </w:pPr>
      <w:r w:rsidRPr="00B15BCC">
        <w:rPr>
          <w:i/>
          <w:color w:val="BFBFBF" w:themeColor="background1" w:themeShade="BF"/>
        </w:rPr>
        <w:t>A testy project that I don’t know will work</w:t>
      </w:r>
    </w:p>
    <w:p w:rsidR="00C61188" w:rsidRDefault="006D5E6C">
      <w:pPr>
        <w:pStyle w:val="Heading2"/>
      </w:pPr>
      <w:r>
        <w:t xml:space="preserve">Plan </w:t>
      </w:r>
      <w:r w:rsidR="007D5662">
        <w:t>SPECS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lan overview"/>
      </w:tblPr>
      <w:tblGrid>
        <w:gridCol w:w="2465"/>
        <w:gridCol w:w="6895"/>
      </w:tblGrid>
      <w:tr w:rsidR="00C61188" w:rsidTr="00C61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:rsidR="00C61188" w:rsidRDefault="007D5662">
            <w:r>
              <w:t>Development Platform: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:rsidR="00C61188" w:rsidRPr="007D5662" w:rsidRDefault="007D5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D5662">
              <w:rPr>
                <w:b w:val="0"/>
              </w:rPr>
              <w:t>GameMaker</w:t>
            </w:r>
            <w:proofErr w:type="spellEnd"/>
            <w:r w:rsidRPr="007D5662">
              <w:rPr>
                <w:b w:val="0"/>
              </w:rPr>
              <w:t xml:space="preserve"> Studio 1.4</w:t>
            </w:r>
          </w:p>
        </w:tc>
      </w:tr>
      <w:tr w:rsidR="00C61188" w:rsidTr="00C6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:rsidR="00C61188" w:rsidRDefault="007D5662">
            <w:r>
              <w:t>Target Audiences:</w:t>
            </w:r>
          </w:p>
        </w:tc>
        <w:tc>
          <w:tcPr>
            <w:tcW w:w="6895" w:type="dxa"/>
            <w:tcBorders>
              <w:right w:val="nil"/>
            </w:tcBorders>
          </w:tcPr>
          <w:p w:rsidR="00C61188" w:rsidRDefault="007D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ages</w:t>
            </w:r>
          </w:p>
        </w:tc>
      </w:tr>
      <w:tr w:rsidR="00C61188" w:rsidTr="00C6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:rsidR="00C61188" w:rsidRDefault="007D5662">
            <w:r>
              <w:t>Target Platform:</w:t>
            </w:r>
          </w:p>
        </w:tc>
        <w:tc>
          <w:tcPr>
            <w:tcW w:w="6895" w:type="dxa"/>
            <w:tcBorders>
              <w:right w:val="nil"/>
            </w:tcBorders>
          </w:tcPr>
          <w:p w:rsidR="00C61188" w:rsidRDefault="007D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Android, iPhone</w:t>
            </w:r>
          </w:p>
        </w:tc>
      </w:tr>
      <w:tr w:rsidR="00C61188" w:rsidTr="00C6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:rsidR="00C61188" w:rsidRDefault="007D5662">
            <w:r>
              <w:t>Genre:</w:t>
            </w:r>
          </w:p>
        </w:tc>
        <w:tc>
          <w:tcPr>
            <w:tcW w:w="6895" w:type="dxa"/>
            <w:tcBorders>
              <w:right w:val="nil"/>
            </w:tcBorders>
          </w:tcPr>
          <w:p w:rsidR="00C61188" w:rsidRDefault="007D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RPG</w:t>
            </w:r>
          </w:p>
        </w:tc>
      </w:tr>
      <w:tr w:rsidR="006E2578" w:rsidTr="00C6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:rsidR="006E2578" w:rsidRDefault="006E2578">
            <w:r>
              <w:t>Players:</w:t>
            </w:r>
          </w:p>
        </w:tc>
        <w:tc>
          <w:tcPr>
            <w:tcW w:w="6895" w:type="dxa"/>
            <w:tcBorders>
              <w:right w:val="nil"/>
            </w:tcBorders>
          </w:tcPr>
          <w:p w:rsidR="006E2578" w:rsidRDefault="006E2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2578" w:rsidTr="00C6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:rsidR="006E2578" w:rsidRDefault="006E2578">
            <w:r>
              <w:t>Development Time:</w:t>
            </w:r>
          </w:p>
        </w:tc>
        <w:tc>
          <w:tcPr>
            <w:tcW w:w="6895" w:type="dxa"/>
            <w:tcBorders>
              <w:right w:val="nil"/>
            </w:tcBorders>
          </w:tcPr>
          <w:p w:rsidR="006E2578" w:rsidRDefault="006E2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month</w:t>
            </w:r>
          </w:p>
        </w:tc>
      </w:tr>
    </w:tbl>
    <w:p w:rsidR="00C61188" w:rsidRDefault="007D5662">
      <w:pPr>
        <w:pStyle w:val="Heading2"/>
      </w:pPr>
      <w:r>
        <w:t>ABSTRACT</w:t>
      </w:r>
    </w:p>
    <w:p w:rsidR="00A928A2" w:rsidRDefault="006E2578" w:rsidP="002334EB">
      <w:r>
        <w:tab/>
        <w:t>The game is comprised</w:t>
      </w:r>
      <w:r w:rsidR="00A928A2">
        <w:t xml:space="preserve"> of 3 states:  Level map, Battle, and Conversation</w:t>
      </w:r>
      <w:r w:rsidR="002334EB">
        <w:t>.</w:t>
      </w:r>
    </w:p>
    <w:p w:rsidR="00C61188" w:rsidRDefault="006E2578" w:rsidP="006E2578">
      <w:pPr>
        <w:ind w:firstLine="648"/>
      </w:pPr>
      <w:r>
        <w:t xml:space="preserve">To battle, the player flicks attacks at CPU while dodging CPU’s own attacks.  The </w:t>
      </w:r>
      <w:proofErr w:type="gramStart"/>
      <w:r>
        <w:t>players</w:t>
      </w:r>
      <w:proofErr w:type="gramEnd"/>
      <w:r>
        <w:t xml:space="preserve"> attacks vary as though a deck o</w:t>
      </w:r>
      <w:bookmarkStart w:id="0" w:name="_GoBack"/>
      <w:bookmarkEnd w:id="0"/>
      <w:r>
        <w:t>f cards, and upgrade as any RPG.</w:t>
      </w:r>
      <w:r w:rsidR="00A928A2">
        <w:t xml:space="preserve">  Battles vary with different selections of enemies.</w:t>
      </w:r>
    </w:p>
    <w:p w:rsidR="00A928A2" w:rsidRDefault="002334EB" w:rsidP="006E2578">
      <w:pPr>
        <w:ind w:firstLine="648"/>
      </w:pPr>
      <w:r>
        <w:t>The level map can be as simple as a list to sort out which battle is next and which one needs to be unlocked.  There is no over world to explore.</w:t>
      </w:r>
    </w:p>
    <w:p w:rsidR="002334EB" w:rsidRDefault="002334EB" w:rsidP="006E2578">
      <w:pPr>
        <w:ind w:firstLine="648"/>
      </w:pPr>
      <w:r>
        <w:t>Conversation is the dialog between the characters, driving the story line.  It should retain a format that requires the least number of assets (sprites, sounds) to implement.</w:t>
      </w:r>
    </w:p>
    <w:p w:rsidR="00C61188" w:rsidRDefault="002334EB" w:rsidP="00540D3B">
      <w:pPr>
        <w:ind w:firstLine="648"/>
      </w:pPr>
      <w:r>
        <w:t>To win the game, one must proceed through all the battles.  The goal is linear and straightforward</w:t>
      </w:r>
      <w:r w:rsidR="00540D3B">
        <w:t>, with a single possible ending.</w:t>
      </w:r>
    </w:p>
    <w:sectPr w:rsidR="00C61188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BB" w:rsidRDefault="003327BB">
      <w:r>
        <w:separator/>
      </w:r>
    </w:p>
    <w:p w:rsidR="003327BB" w:rsidRDefault="003327BB"/>
  </w:endnote>
  <w:endnote w:type="continuationSeparator" w:id="0">
    <w:p w:rsidR="003327BB" w:rsidRDefault="003327BB">
      <w:r>
        <w:continuationSeparator/>
      </w:r>
    </w:p>
    <w:p w:rsidR="003327BB" w:rsidRDefault="00332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C61188">
      <w:sdt>
        <w:sdtPr>
          <w:alias w:val="Date"/>
          <w:tag w:val=""/>
          <w:id w:val="-1726279576"/>
          <w:placeholder>
            <w:docPart w:val="615C93017F474612A592066A05ADEBC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6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C61188" w:rsidRDefault="00B15BCC">
              <w:pPr>
                <w:pStyle w:val="Footer"/>
              </w:pPr>
              <w:r>
                <w:t>6/13/2017</w:t>
              </w:r>
            </w:p>
          </w:tc>
        </w:sdtContent>
      </w:sdt>
      <w:tc>
        <w:tcPr>
          <w:tcW w:w="3500" w:type="pct"/>
        </w:tcPr>
        <w:p w:rsidR="00C61188" w:rsidRDefault="003327BB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5BCC">
                <w:t>[TENATIVE GAME NAME]</w:t>
              </w:r>
            </w:sdtContent>
          </w:sdt>
        </w:p>
      </w:tc>
      <w:tc>
        <w:tcPr>
          <w:tcW w:w="750" w:type="pct"/>
        </w:tcPr>
        <w:p w:rsidR="00C61188" w:rsidRDefault="006D5E6C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0D3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61188" w:rsidRDefault="00C61188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BB" w:rsidRDefault="003327BB">
      <w:r>
        <w:separator/>
      </w:r>
    </w:p>
    <w:p w:rsidR="003327BB" w:rsidRDefault="003327BB"/>
  </w:footnote>
  <w:footnote w:type="continuationSeparator" w:id="0">
    <w:p w:rsidR="003327BB" w:rsidRDefault="003327BB">
      <w:r>
        <w:continuationSeparator/>
      </w:r>
    </w:p>
    <w:p w:rsidR="003327BB" w:rsidRDefault="003327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188" w:rsidRDefault="00540D3B" w:rsidP="00540D3B">
    <w:pPr>
      <w:pStyle w:val="Header"/>
      <w:ind w:right="182"/>
    </w:pPr>
    <w:r>
      <w:fldChar w:fldCharType="begin"/>
    </w:r>
    <w:r>
      <w:instrText xml:space="preserve"> DATE \@ "MMMM d, yyyy"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C4"/>
    <w:rsid w:val="002334EB"/>
    <w:rsid w:val="003327BB"/>
    <w:rsid w:val="00540D3B"/>
    <w:rsid w:val="006D5E6C"/>
    <w:rsid w:val="006E2578"/>
    <w:rsid w:val="007D5662"/>
    <w:rsid w:val="00957E8F"/>
    <w:rsid w:val="009B0467"/>
    <w:rsid w:val="00A928A2"/>
    <w:rsid w:val="00B15BCC"/>
    <w:rsid w:val="00C61188"/>
    <w:rsid w:val="00E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C329D1"/>
  <w15:chartTrackingRefBased/>
  <w15:docId w15:val="{CEBE7E14-9D30-46FE-9AC8-362D0925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%20Chino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69417DA28B4CD7B993F19B68376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9D80A-2E27-4395-AB32-18F5D36692B7}"/>
      </w:docPartPr>
      <w:docPartBody>
        <w:p w:rsidR="00D27EAA" w:rsidRDefault="00345700">
          <w:pPr>
            <w:pStyle w:val="3469417DA28B4CD7B993F19B683767F7"/>
          </w:pPr>
          <w:r>
            <w:t>[0.0]</w:t>
          </w:r>
        </w:p>
      </w:docPartBody>
    </w:docPart>
    <w:docPart>
      <w:docPartPr>
        <w:name w:val="615C93017F474612A592066A05ADE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50C84-B3C9-43BC-8BDD-C2FF5DFF8B51}"/>
      </w:docPartPr>
      <w:docPartBody>
        <w:p w:rsidR="00D27EAA" w:rsidRDefault="00345700">
          <w:pPr>
            <w:pStyle w:val="615C93017F474612A592066A05ADEBC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00"/>
    <w:rsid w:val="00345700"/>
    <w:rsid w:val="00D27EAA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7D1A215F63F446C8BA6D0BCECA5B4A4B">
    <w:name w:val="7D1A215F63F446C8BA6D0BCECA5B4A4B"/>
  </w:style>
  <w:style w:type="paragraph" w:customStyle="1" w:styleId="E2EE0ED8C42341999D973364B7B23325">
    <w:name w:val="E2EE0ED8C42341999D973364B7B23325"/>
  </w:style>
  <w:style w:type="paragraph" w:customStyle="1" w:styleId="6195CB194E0A4C17AAA2CF82870C6AFC">
    <w:name w:val="6195CB194E0A4C17AAA2CF82870C6AFC"/>
  </w:style>
  <w:style w:type="paragraph" w:customStyle="1" w:styleId="CF550F796ABA49F38647CE73D4F884D5">
    <w:name w:val="CF550F796ABA49F38647CE73D4F884D5"/>
  </w:style>
  <w:style w:type="paragraph" w:customStyle="1" w:styleId="3B48832665D947A3A5253D61F2524341">
    <w:name w:val="3B48832665D947A3A5253D61F2524341"/>
  </w:style>
  <w:style w:type="paragraph" w:customStyle="1" w:styleId="2A6E9B856C234E3E8375926B6734E50F">
    <w:name w:val="2A6E9B856C234E3E8375926B6734E50F"/>
  </w:style>
  <w:style w:type="paragraph" w:customStyle="1" w:styleId="040D08CEAD6449B3BD4DB2A9126EB977">
    <w:name w:val="040D08CEAD6449B3BD4DB2A9126EB977"/>
  </w:style>
  <w:style w:type="paragraph" w:customStyle="1" w:styleId="17AC916FEF8A49C697626C2B229D3575">
    <w:name w:val="17AC916FEF8A49C697626C2B229D3575"/>
  </w:style>
  <w:style w:type="paragraph" w:customStyle="1" w:styleId="2FE51DB717B948958EBBD313E7ABA6A2">
    <w:name w:val="2FE51DB717B948958EBBD313E7ABA6A2"/>
  </w:style>
  <w:style w:type="paragraph" w:customStyle="1" w:styleId="9A96CB429FC04781ACC7336029918F9C">
    <w:name w:val="9A96CB429FC04781ACC7336029918F9C"/>
  </w:style>
  <w:style w:type="paragraph" w:customStyle="1" w:styleId="153D1BBC68E14ADF9EF1D4A97868B494">
    <w:name w:val="153D1BBC68E14ADF9EF1D4A97868B494"/>
  </w:style>
  <w:style w:type="paragraph" w:customStyle="1" w:styleId="749A9FEB8A7C467B968E5A38428C30C0">
    <w:name w:val="749A9FEB8A7C467B968E5A38428C30C0"/>
  </w:style>
  <w:style w:type="paragraph" w:customStyle="1" w:styleId="55A53BE63D3B43FCBDA5382D762823D2">
    <w:name w:val="55A53BE63D3B43FCBDA5382D762823D2"/>
  </w:style>
  <w:style w:type="paragraph" w:customStyle="1" w:styleId="C5503D9170454272AFD2155B9CCDC33C">
    <w:name w:val="C5503D9170454272AFD2155B9CCDC33C"/>
  </w:style>
  <w:style w:type="paragraph" w:customStyle="1" w:styleId="D60583CE40274968A6BD71E381C08AE6">
    <w:name w:val="D60583CE40274968A6BD71E381C08AE6"/>
  </w:style>
  <w:style w:type="paragraph" w:customStyle="1" w:styleId="5DA062DEB24644A682F539DA8BF4417E">
    <w:name w:val="5DA062DEB24644A682F539DA8BF4417E"/>
  </w:style>
  <w:style w:type="paragraph" w:customStyle="1" w:styleId="89A8A70DE6624069975A650E19306EA0">
    <w:name w:val="89A8A70DE6624069975A650E19306EA0"/>
  </w:style>
  <w:style w:type="paragraph" w:customStyle="1" w:styleId="E54FB31B2206499B9088D187B470C8A5">
    <w:name w:val="E54FB31B2206499B9088D187B470C8A5"/>
  </w:style>
  <w:style w:type="paragraph" w:customStyle="1" w:styleId="26EE65DBD30C44D480679F9662968BD1">
    <w:name w:val="26EE65DBD30C44D480679F9662968BD1"/>
  </w:style>
  <w:style w:type="paragraph" w:customStyle="1" w:styleId="932C24B821274F99B4DE2B7C64474DD8">
    <w:name w:val="932C24B821274F99B4DE2B7C64474DD8"/>
  </w:style>
  <w:style w:type="paragraph" w:customStyle="1" w:styleId="F23EE8BE9CD14F41870EFFBBD9F97352">
    <w:name w:val="F23EE8BE9CD14F41870EFFBBD9F97352"/>
  </w:style>
  <w:style w:type="paragraph" w:customStyle="1" w:styleId="558F54AF54334CB4BFD35EE8E70BBCE1">
    <w:name w:val="558F54AF54334CB4BFD35EE8E70BBCE1"/>
  </w:style>
  <w:style w:type="paragraph" w:customStyle="1" w:styleId="A8FAEF607324458EB1E538D94DBE3175">
    <w:name w:val="A8FAEF607324458EB1E538D94DBE3175"/>
  </w:style>
  <w:style w:type="paragraph" w:customStyle="1" w:styleId="32FD7E8DE57145A9A06F36C4C2481414">
    <w:name w:val="32FD7E8DE57145A9A06F36C4C2481414"/>
  </w:style>
  <w:style w:type="paragraph" w:customStyle="1" w:styleId="DC4AFB27D3F54F28927A2D119A908193">
    <w:name w:val="DC4AFB27D3F54F28927A2D119A908193"/>
  </w:style>
  <w:style w:type="paragraph" w:customStyle="1" w:styleId="F7B12AAD42574896A94A84E1B78F5507">
    <w:name w:val="F7B12AAD42574896A94A84E1B78F5507"/>
  </w:style>
  <w:style w:type="paragraph" w:customStyle="1" w:styleId="31D5ABD2A24A48A7A00BE1A19D70DC8E">
    <w:name w:val="31D5ABD2A24A48A7A00BE1A19D70DC8E"/>
  </w:style>
  <w:style w:type="paragraph" w:customStyle="1" w:styleId="3469417DA28B4CD7B993F19B683767F7">
    <w:name w:val="3469417DA28B4CD7B993F19B683767F7"/>
  </w:style>
  <w:style w:type="paragraph" w:customStyle="1" w:styleId="615C93017F474612A592066A05ADEBC4">
    <w:name w:val="615C93017F474612A592066A05ADE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D1CD4-5BC2-4C40-9B5B-8A807ECD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131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[TENATIVE GAME NAME]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[TENATIVE GAME NAME]</dc:title>
  <dc:subject>QUICK MOBILE GAME PROJECT</dc:subject>
  <dc:creator>CHINOKI</dc:creator>
  <cp:keywords/>
  <cp:lastModifiedBy>Anthony Ellis</cp:lastModifiedBy>
  <cp:revision>4</cp:revision>
  <dcterms:created xsi:type="dcterms:W3CDTF">2017-06-13T20:31:00Z</dcterms:created>
  <dcterms:modified xsi:type="dcterms:W3CDTF">2017-06-14T03:05:00Z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